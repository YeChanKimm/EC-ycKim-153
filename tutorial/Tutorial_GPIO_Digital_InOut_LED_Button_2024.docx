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E4141" w14:textId="77777777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147589">
        <w:t>Digital I/O</w:t>
      </w:r>
    </w:p>
    <w:p w14:paraId="47D55D94" w14:textId="7C96A398" w:rsidR="009E58D5" w:rsidRDefault="00147589" w:rsidP="00147589">
      <w:pPr>
        <w:pStyle w:val="ae"/>
      </w:pPr>
      <w:r>
        <w:t>LED Toggle with Push-Button</w:t>
      </w:r>
      <w:r w:rsidR="009E58D5" w:rsidRPr="006276B6">
        <w:t xml:space="preserve"> </w:t>
      </w:r>
    </w:p>
    <w:p w14:paraId="56595507" w14:textId="3205ACC6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2BDDB073" w14:textId="6F984052" w:rsidR="00147589" w:rsidRDefault="00953ED9" w:rsidP="00147589">
      <w:pPr>
        <w:rPr>
          <w:rFonts w:ascii="Times New Roman" w:eastAsia="Times New Roman" w:hAnsi="Times New Roman" w:cs="Times New Roman"/>
        </w:rPr>
      </w:pPr>
      <w:r>
        <w:rPr>
          <w:rFonts w:eastAsiaTheme="minorEastAsia"/>
          <w:lang w:eastAsia="ko-KR"/>
        </w:rPr>
        <w:t>W</w:t>
      </w:r>
      <w:r w:rsidR="00147589" w:rsidRPr="00953ED9">
        <w:rPr>
          <w:rFonts w:eastAsiaTheme="minorEastAsia"/>
          <w:lang w:eastAsia="ko-KR"/>
        </w:rPr>
        <w:t>e will learn how to control digital I/O of GPIOs of the MCU board to turn on/off an LED with a push-button input. The LED should be turned on when the button is pressed.</w:t>
      </w:r>
      <w:r w:rsidR="00147589">
        <w:rPr>
          <w:rFonts w:ascii="Times New Roman" w:eastAsia="Times New Roman" w:hAnsi="Times New Roman" w:cs="Times New Roman"/>
        </w:rPr>
        <w:t xml:space="preserve"> </w:t>
      </w:r>
    </w:p>
    <w:p w14:paraId="2B5D5AA6" w14:textId="5A34B47B" w:rsidR="006276B6" w:rsidRPr="006276B6" w:rsidRDefault="006276B6" w:rsidP="006276B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The objectives of this lab are to learn how to</w:t>
      </w:r>
    </w:p>
    <w:p w14:paraId="376B5E0F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 xml:space="preserve">Read and configure registers of digital GPIO of MCU </w:t>
      </w:r>
    </w:p>
    <w:p w14:paraId="2D04316E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Program firmware to control digital input/output pins</w:t>
      </w:r>
    </w:p>
    <w:p w14:paraId="14E9037C" w14:textId="77777777" w:rsidR="006276B6" w:rsidRPr="006276B6" w:rsidRDefault="006276B6" w:rsidP="006276B6">
      <w:pPr>
        <w:pStyle w:val="1"/>
        <w:ind w:left="880" w:hanging="440"/>
        <w:rPr>
          <w:lang w:eastAsia="ko-KR"/>
        </w:rPr>
      </w:pPr>
      <w:r w:rsidRPr="006276B6">
        <w:rPr>
          <w:lang w:eastAsia="ko-KR"/>
        </w:rPr>
        <w:t>Create your own functions for GPIOs</w:t>
      </w: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000000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5613998A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GPIO </w:t>
      </w:r>
      <w:r w:rsidR="00953ED9">
        <w:t>IN</w:t>
      </w:r>
    </w:p>
    <w:p w14:paraId="38837274" w14:textId="35635AE8" w:rsidR="006276B6" w:rsidRPr="006276B6" w:rsidRDefault="00953ED9" w:rsidP="006276B6">
      <w:pPr>
        <w:pStyle w:val="2"/>
      </w:pPr>
      <w:r>
        <w:t>A</w:t>
      </w:r>
      <w:r w:rsidR="006276B6" w:rsidRPr="006276B6">
        <w:t>. GPIO Digital Out Register</w:t>
      </w:r>
    </w:p>
    <w:p w14:paraId="25CA8E9B" w14:textId="77777777" w:rsidR="006276B6" w:rsidRPr="006276B6" w:rsidRDefault="006276B6" w:rsidP="006276B6">
      <w:r w:rsidRPr="006276B6">
        <w:t>List GPIO registers for this LAB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454"/>
        <w:gridCol w:w="2277"/>
        <w:gridCol w:w="4485"/>
      </w:tblGrid>
      <w:tr w:rsidR="006276B6" w:rsidRPr="006276B6" w14:paraId="3467527D" w14:textId="77777777" w:rsidTr="0062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277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485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147589" w:rsidRPr="006276B6" w14:paraId="19E5EE4E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AD467A3" w14:textId="7330F967" w:rsidR="00147589" w:rsidRPr="00953ED9" w:rsidRDefault="00147589" w:rsidP="00147589">
            <w:pPr>
              <w:pStyle w:val="a4"/>
              <w:ind w:leftChars="0" w:left="0"/>
              <w:rPr>
                <w:b w:val="0"/>
                <w:szCs w:val="20"/>
              </w:rPr>
            </w:pPr>
            <w:r w:rsidRPr="00953ED9">
              <w:rPr>
                <w:rFonts w:eastAsia="Times New Roman"/>
                <w:b w:val="0"/>
                <w:color w:val="000000"/>
              </w:rPr>
              <w:t>GPIO</w:t>
            </w:r>
          </w:p>
        </w:tc>
        <w:tc>
          <w:tcPr>
            <w:tcW w:w="2277" w:type="dxa"/>
          </w:tcPr>
          <w:p w14:paraId="4198DD70" w14:textId="0D8BF5E4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MODER</w:t>
            </w:r>
          </w:p>
        </w:tc>
        <w:tc>
          <w:tcPr>
            <w:tcW w:w="4485" w:type="dxa"/>
          </w:tcPr>
          <w:p w14:paraId="2073EA08" w14:textId="32C61A46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Mode: Input</w:t>
            </w:r>
          </w:p>
        </w:tc>
      </w:tr>
      <w:tr w:rsidR="00147589" w:rsidRPr="006276B6" w14:paraId="3E68EADB" w14:textId="77777777" w:rsidTr="00627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F3DF0F" w14:textId="77777777" w:rsidR="00147589" w:rsidRPr="00953ED9" w:rsidRDefault="00147589" w:rsidP="00147589">
            <w:pPr>
              <w:pStyle w:val="a4"/>
              <w:ind w:leftChars="0" w:left="0"/>
              <w:rPr>
                <w:b w:val="0"/>
                <w:szCs w:val="20"/>
              </w:rPr>
            </w:pPr>
          </w:p>
        </w:tc>
        <w:tc>
          <w:tcPr>
            <w:tcW w:w="2277" w:type="dxa"/>
          </w:tcPr>
          <w:p w14:paraId="3AC1092F" w14:textId="6EA288F3" w:rsidR="00147589" w:rsidRPr="00953ED9" w:rsidRDefault="00147589" w:rsidP="0014758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PUPDR</w:t>
            </w:r>
          </w:p>
        </w:tc>
        <w:tc>
          <w:tcPr>
            <w:tcW w:w="4485" w:type="dxa"/>
          </w:tcPr>
          <w:p w14:paraId="1A8A1589" w14:textId="25EA8966" w:rsidR="00147589" w:rsidRPr="00953ED9" w:rsidRDefault="00147589" w:rsidP="0014758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 xml:space="preserve">Pull-Up Pull-Down: </w:t>
            </w:r>
          </w:p>
        </w:tc>
      </w:tr>
      <w:tr w:rsidR="00147589" w:rsidRPr="006276B6" w14:paraId="60718415" w14:textId="77777777" w:rsidTr="0062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A06B557" w14:textId="77777777" w:rsidR="00147589" w:rsidRPr="00953ED9" w:rsidRDefault="00147589" w:rsidP="00147589">
            <w:pPr>
              <w:pStyle w:val="a4"/>
              <w:ind w:leftChars="0" w:left="0"/>
              <w:rPr>
                <w:b w:val="0"/>
                <w:szCs w:val="20"/>
              </w:rPr>
            </w:pPr>
          </w:p>
        </w:tc>
        <w:tc>
          <w:tcPr>
            <w:tcW w:w="2277" w:type="dxa"/>
          </w:tcPr>
          <w:p w14:paraId="4E67A604" w14:textId="40CA3B63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IDR</w:t>
            </w:r>
          </w:p>
        </w:tc>
        <w:tc>
          <w:tcPr>
            <w:tcW w:w="4485" w:type="dxa"/>
          </w:tcPr>
          <w:p w14:paraId="7958D85E" w14:textId="406663B3" w:rsidR="00147589" w:rsidRPr="00953ED9" w:rsidRDefault="00147589" w:rsidP="0014758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953ED9">
              <w:rPr>
                <w:rFonts w:eastAsia="Times New Roman"/>
                <w:bCs/>
                <w:color w:val="000000"/>
              </w:rPr>
              <w:t>Input Data Register</w:t>
            </w:r>
          </w:p>
        </w:tc>
      </w:tr>
    </w:tbl>
    <w:p w14:paraId="1703759A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276F22D6" w:rsidR="006276B6" w:rsidRPr="006276B6" w:rsidRDefault="00147589" w:rsidP="006276B6">
      <w:pPr>
        <w:pStyle w:val="a4"/>
        <w:ind w:leftChars="0"/>
        <w:jc w:val="center"/>
        <w:rPr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D98213D" wp14:editId="5CB44503">
            <wp:extent cx="5241908" cy="2552497"/>
            <wp:effectExtent l="0" t="0" r="0" b="635"/>
            <wp:docPr id="16" name="image6.png" descr="텍스트, 도표, 스크린샷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텍스트, 도표, 스크린샷, 라인이(가) 표시된 사진&#10;&#10;자동 생성된 설명"/>
                    <pic:cNvPicPr preferRelativeResize="0"/>
                  </pic:nvPicPr>
                  <pic:blipFill>
                    <a:blip r:embed="rId9"/>
                    <a:srcRect r="164" b="18473"/>
                    <a:stretch>
                      <a:fillRect/>
                    </a:stretch>
                  </pic:blipFill>
                  <pic:spPr>
                    <a:xfrm>
                      <a:off x="0" y="0"/>
                      <a:ext cx="5259096" cy="2560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4E4BD9F3" w14:textId="77777777" w:rsidR="006276B6" w:rsidRPr="006276B6" w:rsidRDefault="006276B6" w:rsidP="006276B6">
      <w:r w:rsidRPr="006276B6">
        <w:t xml:space="preserve">Process of GPIOx register initiation </w:t>
      </w:r>
    </w:p>
    <w:tbl>
      <w:tblPr>
        <w:tblStyle w:val="a5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2"/>
      </w:tblGrid>
      <w:tr w:rsidR="006276B6" w:rsidRPr="006276B6" w14:paraId="66F858C6" w14:textId="77777777" w:rsidTr="006276B6">
        <w:trPr>
          <w:trHeight w:val="1843"/>
        </w:trPr>
        <w:tc>
          <w:tcPr>
            <w:tcW w:w="7842" w:type="dxa"/>
          </w:tcPr>
          <w:p w14:paraId="70035D60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0. Enable Peripheral Clock (</w:t>
            </w:r>
            <w:r w:rsidRPr="005A0DB1">
              <w:rPr>
                <w:rFonts w:eastAsia="Times New Roman"/>
                <w:b/>
              </w:rPr>
              <w:t>AHB1ENR</w:t>
            </w:r>
            <w:r w:rsidRPr="005A0DB1">
              <w:rPr>
                <w:rFonts w:eastAsia="Times New Roman"/>
              </w:rPr>
              <w:t>)</w:t>
            </w:r>
          </w:p>
          <w:p w14:paraId="4C221ED1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1. Configure as Digital Input (</w:t>
            </w:r>
            <w:r w:rsidRPr="005A0DB1">
              <w:rPr>
                <w:rFonts w:eastAsia="Times New Roman"/>
                <w:b/>
              </w:rPr>
              <w:t>MODER</w:t>
            </w:r>
            <w:r w:rsidRPr="005A0DB1">
              <w:rPr>
                <w:rFonts w:eastAsia="Times New Roman"/>
              </w:rPr>
              <w:t>)</w:t>
            </w:r>
          </w:p>
          <w:p w14:paraId="540503FA" w14:textId="77777777" w:rsidR="00147589" w:rsidRPr="005A0DB1" w:rsidRDefault="00147589" w:rsidP="00147589">
            <w:pPr>
              <w:spacing w:line="276" w:lineRule="auto"/>
              <w:rPr>
                <w:rFonts w:eastAsia="Times New Roman"/>
              </w:rPr>
            </w:pPr>
            <w:r w:rsidRPr="005A0DB1">
              <w:rPr>
                <w:rFonts w:eastAsia="Times New Roman"/>
              </w:rPr>
              <w:t>2. Configure pull-up/down resistors (</w:t>
            </w:r>
            <w:r w:rsidRPr="005A0DB1">
              <w:rPr>
                <w:rFonts w:eastAsia="Times New Roman"/>
                <w:b/>
              </w:rPr>
              <w:t>PUPDR</w:t>
            </w:r>
            <w:r w:rsidRPr="005A0DB1">
              <w:rPr>
                <w:rFonts w:eastAsia="Times New Roman"/>
              </w:rPr>
              <w:t>)</w:t>
            </w:r>
          </w:p>
          <w:p w14:paraId="6C507DD6" w14:textId="7CEE5EF5" w:rsidR="006276B6" w:rsidRPr="006276B6" w:rsidRDefault="00147589" w:rsidP="005A0DB1">
            <w:pPr>
              <w:spacing w:line="276" w:lineRule="auto"/>
              <w:rPr>
                <w:szCs w:val="24"/>
              </w:rPr>
            </w:pPr>
            <w:r w:rsidRPr="005A0DB1">
              <w:rPr>
                <w:rFonts w:eastAsia="Times New Roman"/>
              </w:rPr>
              <w:t xml:space="preserve">3. Read Data </w:t>
            </w:r>
            <w:r w:rsidRPr="005A0DB1">
              <w:rPr>
                <w:rFonts w:eastAsia="Times New Roman"/>
                <w:b/>
              </w:rPr>
              <w:t>(IDR)</w:t>
            </w:r>
          </w:p>
        </w:tc>
      </w:tr>
    </w:tbl>
    <w:p w14:paraId="6072A2A2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Pr="006276B6" w:rsidRDefault="006276B6" w:rsidP="006276B6">
      <w:pPr>
        <w:rPr>
          <w:rFonts w:eastAsiaTheme="minorEastAsia"/>
          <w:lang w:eastAsia="ko-KR"/>
        </w:rPr>
      </w:pPr>
    </w:p>
    <w:p w14:paraId="7F46C0E5" w14:textId="73A06E80" w:rsidR="006276B6" w:rsidRPr="00494E23" w:rsidRDefault="006276B6" w:rsidP="006276B6">
      <w:pPr>
        <w:ind w:firstLine="142"/>
        <w:rPr>
          <w:b/>
          <w:sz w:val="28"/>
          <w:szCs w:val="28"/>
        </w:rPr>
      </w:pPr>
      <w:r w:rsidRPr="00494E23">
        <w:rPr>
          <w:b/>
          <w:sz w:val="28"/>
          <w:szCs w:val="28"/>
        </w:rPr>
        <w:t xml:space="preserve">1. GPIO: </w:t>
      </w:r>
      <w:r w:rsidR="00147589" w:rsidRPr="00494E23">
        <w:rPr>
          <w:rFonts w:eastAsia="Times New Roman"/>
          <w:b/>
          <w:sz w:val="28"/>
          <w:szCs w:val="28"/>
        </w:rPr>
        <w:t>Digital In - Pin Initialization &amp; Read PushButton</w:t>
      </w:r>
    </w:p>
    <w:p w14:paraId="5C92124B" w14:textId="77777777" w:rsidR="00147589" w:rsidRPr="00EF3A66" w:rsidRDefault="00147589" w:rsidP="00147589">
      <w:pPr>
        <w:ind w:firstLine="330"/>
        <w:rPr>
          <w:rFonts w:eastAsia="Times New Roman"/>
        </w:rPr>
      </w:pPr>
      <w:bookmarkStart w:id="1" w:name="_Hlk80187284"/>
      <w:r w:rsidRPr="00EF3A66">
        <w:rPr>
          <w:rFonts w:eastAsia="Times New Roman"/>
        </w:rPr>
        <w:t xml:space="preserve">Port C Pin 13 / Input // Pull-Up </w:t>
      </w:r>
    </w:p>
    <w:p w14:paraId="6AD4C041" w14:textId="2A42A487" w:rsidR="00147589" w:rsidRPr="00EF3A66" w:rsidRDefault="00147589" w:rsidP="00147589">
      <w:pPr>
        <w:ind w:firstLine="330"/>
        <w:rPr>
          <w:rFonts w:eastAsia="Times New Roman"/>
          <w:b/>
        </w:rPr>
      </w:pPr>
      <w:r w:rsidRPr="00147589">
        <w:rPr>
          <w:rFonts w:eastAsia="Times New Roman"/>
          <w:bCs/>
        </w:rPr>
        <w:t>use</w:t>
      </w:r>
      <w:r>
        <w:rPr>
          <w:rFonts w:eastAsia="Times New Roman"/>
          <w:b/>
        </w:rPr>
        <w:t xml:space="preserve"> </w:t>
      </w:r>
      <w:r w:rsidRPr="00EF3A66">
        <w:rPr>
          <w:rFonts w:eastAsia="Times New Roman"/>
          <w:b/>
        </w:rPr>
        <w:t>#define BUTTON_PIN 13</w:t>
      </w:r>
    </w:p>
    <w:p w14:paraId="47878CF5" w14:textId="77777777" w:rsidR="006276B6" w:rsidRDefault="006276B6" w:rsidP="006276B6">
      <w:pPr>
        <w:ind w:firstLineChars="101" w:firstLine="222"/>
        <w:rPr>
          <w:b/>
          <w:bCs/>
        </w:rPr>
      </w:pPr>
    </w:p>
    <w:p w14:paraId="3630CDB1" w14:textId="39D00F77" w:rsidR="00494E23" w:rsidRPr="00494E23" w:rsidRDefault="00147589" w:rsidP="00494E23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 w:hint="eastAsia"/>
          <w:b/>
          <w:color w:val="000000"/>
        </w:rPr>
      </w:pPr>
      <w:r w:rsidRPr="00EF3A66">
        <w:rPr>
          <w:rFonts w:eastAsia="Times New Roman"/>
          <w:b/>
          <w:color w:val="000000"/>
        </w:rPr>
        <w:t>MODER:</w:t>
      </w:r>
      <w:r w:rsidRPr="00EF3A66">
        <w:rPr>
          <w:rFonts w:eastAsia="Times New Roman"/>
          <w:color w:val="000000"/>
        </w:rPr>
        <w:t xml:space="preserve"> Input</w:t>
      </w:r>
      <w:r>
        <w:rPr>
          <w:rFonts w:eastAsia="Times New Roman"/>
          <w:color w:val="000000"/>
        </w:rPr>
        <w:t xml:space="preserve"> </w:t>
      </w:r>
      <w:r>
        <w:rPr>
          <w:szCs w:val="24"/>
        </w:rPr>
        <w:t>(MODER5[1:0]=</w:t>
      </w:r>
      <w:r w:rsidR="00FA7F52">
        <w:rPr>
          <w:rFonts w:eastAsiaTheme="minorEastAsia" w:hint="eastAsia"/>
          <w:szCs w:val="24"/>
          <w:lang w:eastAsia="ko-KR"/>
        </w:rPr>
        <w:t>[</w:t>
      </w:r>
      <w:r>
        <w:rPr>
          <w:szCs w:val="24"/>
        </w:rPr>
        <w:t>0</w:t>
      </w:r>
      <w:r w:rsidR="00D21848">
        <w:rPr>
          <w:rFonts w:eastAsiaTheme="minorEastAsia" w:hint="eastAsia"/>
          <w:szCs w:val="24"/>
          <w:lang w:eastAsia="ko-KR"/>
        </w:rPr>
        <w:t xml:space="preserve"> </w:t>
      </w:r>
      <w:r w:rsidR="00FA7F52">
        <w:rPr>
          <w:rFonts w:eastAsiaTheme="minorEastAsia" w:hint="eastAsia"/>
          <w:szCs w:val="24"/>
          <w:lang w:eastAsia="ko-KR"/>
        </w:rPr>
        <w:t>0]</w:t>
      </w:r>
      <w:r>
        <w:rPr>
          <w:szCs w:val="24"/>
        </w:rPr>
        <w:t>)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8783"/>
      </w:tblGrid>
      <w:tr w:rsidR="00494E23" w14:paraId="7EA628B3" w14:textId="77777777" w:rsidTr="00167DB5">
        <w:trPr>
          <w:trHeight w:val="905"/>
        </w:trPr>
        <w:tc>
          <w:tcPr>
            <w:tcW w:w="9135" w:type="dxa"/>
            <w:shd w:val="clear" w:color="auto" w:fill="D9D9D9" w:themeFill="background1" w:themeFillShade="D9"/>
            <w:vAlign w:val="center"/>
          </w:tcPr>
          <w:p w14:paraId="531F9BBB" w14:textId="1AE84598" w:rsidR="00FA7F52" w:rsidRPr="00FA7F52" w:rsidRDefault="00494E23" w:rsidP="00FA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2"/>
              <w:jc w:val="both"/>
              <w:rPr>
                <w:rFonts w:eastAsiaTheme="minorEastAsia" w:hint="eastAsia"/>
                <w:lang w:eastAsia="ko-KR"/>
              </w:rPr>
            </w:pPr>
            <w:bookmarkStart w:id="2" w:name="_Hlk80187323"/>
            <w:r w:rsidRPr="00494E23">
              <w:t>GPIOC -&gt;MODER &amp;= ~(3&lt;&lt;( BUTTON_PIN *2));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 w:rsidRPr="006276B6">
              <w:t>// clear bit</w:t>
            </w:r>
            <w:r>
              <w:t>s</w:t>
            </w:r>
            <w:r w:rsidRPr="006276B6">
              <w:t xml:space="preserve"> </w:t>
            </w:r>
            <w:r>
              <w:t>at both  [</w:t>
            </w:r>
            <w:r>
              <w:rPr>
                <w:rFonts w:eastAsiaTheme="minorEastAsia" w:hint="eastAsia"/>
                <w:lang w:eastAsia="ko-KR"/>
              </w:rPr>
              <w:t>26</w:t>
            </w:r>
            <w:r>
              <w:t>] and</w:t>
            </w:r>
            <w:r w:rsidRPr="006276B6">
              <w:t xml:space="preserve"> </w:t>
            </w:r>
            <w:r>
              <w:t>[</w:t>
            </w:r>
            <w:r>
              <w:rPr>
                <w:rFonts w:eastAsiaTheme="minorEastAsia" w:hint="eastAsia"/>
                <w:lang w:eastAsia="ko-KR"/>
              </w:rPr>
              <w:t>27</w:t>
            </w:r>
            <w:r>
              <w:t>]</w:t>
            </w:r>
          </w:p>
        </w:tc>
      </w:tr>
      <w:bookmarkEnd w:id="2"/>
    </w:tbl>
    <w:p w14:paraId="0F47B2D7" w14:textId="77777777" w:rsidR="00494E23" w:rsidRPr="00494E23" w:rsidRDefault="00494E23" w:rsidP="00494E23">
      <w:pPr>
        <w:widowControl w:val="0"/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Theme="minorEastAsia" w:hint="eastAsia"/>
          <w:b/>
          <w:color w:val="000000"/>
          <w:lang w:eastAsia="ko-KR"/>
        </w:rPr>
      </w:pPr>
    </w:p>
    <w:tbl>
      <w:tblPr>
        <w:tblW w:w="9072" w:type="dxa"/>
        <w:tblInd w:w="279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147589" w:rsidRPr="00EF3A66" w14:paraId="36672746" w14:textId="77777777" w:rsidTr="00B80DE4">
        <w:trPr>
          <w:trHeight w:val="1282"/>
        </w:trPr>
        <w:tc>
          <w:tcPr>
            <w:tcW w:w="9072" w:type="dxa"/>
          </w:tcPr>
          <w:p w14:paraId="6A360B94" w14:textId="77777777" w:rsidR="00147589" w:rsidRPr="00EF3A66" w:rsidRDefault="00147589" w:rsidP="00B80DE4">
            <w:pPr>
              <w:rPr>
                <w:rFonts w:eastAsia="Times New Roman"/>
              </w:rPr>
            </w:pPr>
            <w:r w:rsidRPr="00EF3A66">
              <w:rPr>
                <w:noProof/>
              </w:rPr>
              <w:drawing>
                <wp:inline distT="0" distB="0" distL="0" distR="0" wp14:anchorId="6A216F51" wp14:editId="1FB872BC">
                  <wp:extent cx="5524233" cy="2134780"/>
                  <wp:effectExtent l="0" t="0" r="0" b="0"/>
                  <wp:docPr id="18" name="image1.png" descr="텍스트, 스크린샷, 폰트, 번호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 descr="텍스트, 스크린샷, 폰트, 번호이(가) 표시된 사진&#10;&#10;자동 생성된 설명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233" cy="2134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A8199" w14:textId="2B82DACD" w:rsidR="00147589" w:rsidRDefault="00147589" w:rsidP="00147589">
      <w:pPr>
        <w:spacing w:after="0"/>
        <w:rPr>
          <w:rFonts w:eastAsiaTheme="minorEastAsia"/>
          <w:lang w:eastAsia="ko-KR"/>
        </w:rPr>
      </w:pPr>
    </w:p>
    <w:tbl>
      <w:tblPr>
        <w:tblW w:w="9125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244"/>
        <w:gridCol w:w="244"/>
        <w:gridCol w:w="243"/>
        <w:gridCol w:w="245"/>
        <w:gridCol w:w="243"/>
        <w:gridCol w:w="245"/>
        <w:gridCol w:w="243"/>
        <w:gridCol w:w="244"/>
        <w:gridCol w:w="244"/>
        <w:gridCol w:w="244"/>
        <w:gridCol w:w="243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50"/>
      </w:tblGrid>
      <w:tr w:rsidR="00494E23" w:rsidRPr="006276B6" w14:paraId="721BD8F5" w14:textId="77777777" w:rsidTr="00FA7F52">
        <w:trPr>
          <w:gridAfter w:val="1"/>
          <w:wAfter w:w="50" w:type="dxa"/>
          <w:trHeight w:hRule="exact" w:val="508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1C0AECB" w14:textId="77777777" w:rsidR="00494E23" w:rsidRPr="006276B6" w:rsidRDefault="00494E23" w:rsidP="00167DB5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</w:t>
            </w:r>
            <w:r w:rsidRPr="006276B6">
              <w:rPr>
                <w:b/>
                <w:bCs/>
                <w:spacing w:val="1"/>
                <w:sz w:val="16"/>
                <w:szCs w:val="16"/>
              </w:rPr>
              <w:t>e</w:t>
            </w:r>
            <w:r w:rsidRPr="006276B6"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7FE5CA4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434D093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9327ECD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13771CB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FFC000"/>
            <w:textDirection w:val="btLr"/>
            <w:vAlign w:val="center"/>
          </w:tcPr>
          <w:p w14:paraId="47151AC3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  <w:textDirection w:val="btLr"/>
            <w:vAlign w:val="center"/>
          </w:tcPr>
          <w:p w14:paraId="0FB09684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48B0592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64616DAE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8B99C88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3B6CB99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AD7D48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8ABFEAF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9565D03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13B02F8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FEDDDD9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6364D47A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E3835E5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D786969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70A51B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2F7ACCFC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6A0AA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01E4751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4A2B2AF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0ADCF9F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702DDC2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4020A88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D5ADFF1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24E06E7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66BAA67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750D21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485916A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32874F5" w14:textId="77777777" w:rsidR="00494E23" w:rsidRPr="006276B6" w:rsidRDefault="00494E23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0</w:t>
            </w:r>
          </w:p>
        </w:tc>
      </w:tr>
      <w:tr w:rsidR="00494E23" w:rsidRPr="006276B6" w14:paraId="33838AC9" w14:textId="77777777" w:rsidTr="00FA7F52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F15E2" w14:textId="77777777" w:rsidR="00494E23" w:rsidRPr="002C720F" w:rsidRDefault="00494E23" w:rsidP="00167D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Initial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41B7" w14:textId="77777777" w:rsidR="00494E23" w:rsidRPr="002C720F" w:rsidRDefault="00494E23" w:rsidP="00167DB5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0CF51" w14:textId="77777777" w:rsidR="00494E23" w:rsidRPr="006276B6" w:rsidRDefault="00494E23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E14FE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7182172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3C8160F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E034332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5B7D8" w14:textId="77777777" w:rsidR="00494E23" w:rsidRPr="006276B6" w:rsidRDefault="00494E23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DDABBC7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6280C2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2668C" w14:textId="77777777" w:rsidR="00494E23" w:rsidRPr="006276B6" w:rsidRDefault="00494E23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4DB0F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4648BE3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578192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8C7D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7812" w14:textId="77777777" w:rsidR="00494E23" w:rsidRPr="006276B6" w:rsidRDefault="00494E23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29F0A27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A555C2E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F44E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1287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09D95BD" w14:textId="77777777" w:rsidR="00494E23" w:rsidRPr="006276B6" w:rsidRDefault="00494E23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6658D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2AFA9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9AD47" w14:textId="77777777" w:rsidR="00494E23" w:rsidRPr="006276B6" w:rsidRDefault="00494E23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0895030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D621A5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59979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8B54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D86DD39" w14:textId="77777777" w:rsidR="00494E23" w:rsidRPr="006276B6" w:rsidRDefault="00494E23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E1A706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190C8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C2F62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29D92" w14:textId="77777777" w:rsidR="00494E23" w:rsidRPr="006276B6" w:rsidRDefault="00494E23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</w:tr>
      <w:tr w:rsidR="00494E23" w:rsidRPr="006276B6" w14:paraId="798694C8" w14:textId="77777777" w:rsidTr="00167DB5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002F5" w14:textId="77777777" w:rsidR="00494E23" w:rsidRPr="002C720F" w:rsidRDefault="00494E23" w:rsidP="00167DB5">
            <w:pPr>
              <w:spacing w:after="0"/>
              <w:jc w:val="center"/>
              <w:rPr>
                <w:rFonts w:eastAsiaTheme="minorEastAsia" w:hint="eastAsia"/>
                <w:b/>
                <w:sz w:val="18"/>
                <w:szCs w:val="18"/>
                <w:lang w:eastAsia="ko-KR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Logic</w:t>
            </w:r>
          </w:p>
        </w:tc>
        <w:tc>
          <w:tcPr>
            <w:tcW w:w="787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E5BDA" w14:textId="733F7B75" w:rsidR="00494E23" w:rsidRPr="002C720F" w:rsidRDefault="00494E23" w:rsidP="00167DB5">
            <w:pPr>
              <w:spacing w:after="0" w:line="157" w:lineRule="exact"/>
              <w:ind w:left="72" w:right="-20"/>
              <w:jc w:val="center"/>
              <w:rPr>
                <w:rFonts w:eastAsiaTheme="minorEastAsia" w:hint="eastAsia"/>
                <w:sz w:val="18"/>
                <w:szCs w:val="16"/>
                <w:lang w:eastAsia="ko-KR"/>
              </w:rPr>
            </w:pPr>
            <w:r w:rsidRPr="002C720F">
              <w:rPr>
                <w:rFonts w:eastAsiaTheme="minorEastAsia" w:hint="eastAsia"/>
                <w:sz w:val="18"/>
                <w:szCs w:val="16"/>
                <w:lang w:eastAsia="ko-KR"/>
              </w:rPr>
              <w:t xml:space="preserve">Bitwise </w:t>
            </w:r>
            <w:r w:rsidR="00FA7F52">
              <w:rPr>
                <w:rFonts w:eastAsiaTheme="minorEastAsia" w:hint="eastAsia"/>
                <w:sz w:val="18"/>
                <w:szCs w:val="16"/>
                <w:lang w:eastAsia="ko-KR"/>
              </w:rPr>
              <w:t>AND</w:t>
            </w:r>
          </w:p>
        </w:tc>
      </w:tr>
      <w:tr w:rsidR="00FA7F52" w:rsidRPr="006276B6" w14:paraId="04BE66F9" w14:textId="77777777" w:rsidTr="00FA7F52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B06ADA6" w14:textId="77777777" w:rsidR="00FA7F52" w:rsidRPr="002C720F" w:rsidRDefault="00FA7F52" w:rsidP="00FA7F52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m</w:t>
            </w:r>
            <w:r w:rsidRPr="002C720F">
              <w:rPr>
                <w:b/>
                <w:sz w:val="18"/>
                <w:szCs w:val="18"/>
              </w:rPr>
              <w:t>ask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A408FDA" w14:textId="36558741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9DB49CD" w14:textId="54FC1D63" w:rsidR="00FA7F52" w:rsidRPr="00FA7F52" w:rsidRDefault="00FA7F52" w:rsidP="00FA7F52">
            <w:pPr>
              <w:spacing w:after="0" w:line="157" w:lineRule="exact"/>
              <w:ind w:left="71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CAB32BD" w14:textId="108CD19F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EC63A66" w14:textId="471CBB83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FFC000"/>
            <w:vAlign w:val="center"/>
          </w:tcPr>
          <w:p w14:paraId="45BB4EAB" w14:textId="5B001627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C000"/>
            <w:vAlign w:val="center"/>
          </w:tcPr>
          <w:p w14:paraId="3DC5DA73" w14:textId="2952F7B2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A5A4FEE" w14:textId="4F46C169" w:rsidR="00FA7F52" w:rsidRPr="00FA7F52" w:rsidRDefault="00FA7F52" w:rsidP="00FA7F52">
            <w:pPr>
              <w:spacing w:after="0" w:line="157" w:lineRule="exact"/>
              <w:ind w:left="71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25B95BB8" w14:textId="2B9DCC27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30057CB" w14:textId="14C913C5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F34D831" w14:textId="1A0695A9" w:rsidR="00FA7F52" w:rsidRPr="00FA7F52" w:rsidRDefault="00FA7F52" w:rsidP="00FA7F52">
            <w:pPr>
              <w:spacing w:after="0" w:line="157" w:lineRule="exact"/>
              <w:ind w:left="71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956BAA6" w14:textId="32517A2F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F434CE4" w14:textId="1166ED8D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3E9B7D1" w14:textId="76313802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83DC9D6" w14:textId="4F0B8118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574C25A" w14:textId="2D02617F" w:rsidR="00FA7F52" w:rsidRPr="00FA7F52" w:rsidRDefault="00FA7F52" w:rsidP="00FA7F52">
            <w:pPr>
              <w:spacing w:after="0" w:line="157" w:lineRule="exact"/>
              <w:ind w:left="71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3B50C598" w14:textId="24DF7A14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24B93C53" w14:textId="07B1FE41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14C0967" w14:textId="3DCAAD70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D1198AD" w14:textId="15F962A1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71AD9D2" w14:textId="6BE6E492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23373C" w14:textId="6DC228E8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0AF301" w14:textId="6E9C6D73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5195105" w14:textId="19AD9958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0745F6A0" w14:textId="49030D5A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22130862" w14:textId="1F93D5D5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F354A2D" w14:textId="747DA27A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A6B917D" w14:textId="2EB168E9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BB94CE4" w14:textId="49D00ED2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2EC7908F" w14:textId="0CD804E2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9018D99" w14:textId="70C3F4B4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BA203A6" w14:textId="25EEA0CD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1729B58" w14:textId="44232F1C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1</w:t>
            </w:r>
          </w:p>
        </w:tc>
      </w:tr>
      <w:tr w:rsidR="00FA7F52" w:rsidRPr="006276B6" w14:paraId="22C35A8A" w14:textId="77777777" w:rsidTr="00FA7F52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1166E" w14:textId="77777777" w:rsidR="00FA7F52" w:rsidRPr="002C720F" w:rsidRDefault="00FA7F52" w:rsidP="00FA7F52">
            <w:pPr>
              <w:spacing w:after="0"/>
              <w:jc w:val="center"/>
              <w:rPr>
                <w:b/>
                <w:spacing w:val="-4"/>
                <w:sz w:val="18"/>
                <w:szCs w:val="18"/>
              </w:rPr>
            </w:pPr>
            <w:r w:rsidRPr="002C720F"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47BC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AE5F6" w14:textId="77777777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5196F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9FD95F5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06EC1A7" w14:textId="5A14BB3A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40801DA" w14:textId="35E55981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0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EE65" w14:textId="77777777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0358F9B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D2EAFA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D3F1B" w14:textId="77777777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ABF35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3462A46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D086FD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5D4B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2E7BB" w14:textId="77777777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620B078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1EECFE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6C0CA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ECA2B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62EA3B8" w14:textId="77777777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BAA5A" w14:textId="19419053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316BD" w14:textId="13558815" w:rsidR="00FA7F52" w:rsidRPr="00FA7F52" w:rsidRDefault="00FA7F52" w:rsidP="00FA7F52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C148C" w14:textId="77777777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04D0810" w14:textId="77777777" w:rsidR="00FA7F52" w:rsidRPr="006276B6" w:rsidRDefault="00FA7F52" w:rsidP="00FA7F52">
            <w:pPr>
              <w:spacing w:after="0" w:line="157" w:lineRule="exact"/>
              <w:ind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3B3969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644B1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60215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C9AB9EB" w14:textId="77777777" w:rsidR="00FA7F52" w:rsidRPr="006276B6" w:rsidRDefault="00FA7F52" w:rsidP="00FA7F52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DB417D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3F71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A7C29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A0DE2" w14:textId="77777777" w:rsidR="00FA7F52" w:rsidRPr="006276B6" w:rsidRDefault="00FA7F52" w:rsidP="00FA7F52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 w:rsidRPr="006276B6">
              <w:rPr>
                <w:sz w:val="16"/>
                <w:szCs w:val="14"/>
              </w:rPr>
              <w:t>x</w:t>
            </w:r>
          </w:p>
        </w:tc>
      </w:tr>
    </w:tbl>
    <w:p w14:paraId="466ADB41" w14:textId="77777777" w:rsidR="00494E23" w:rsidRDefault="00494E23" w:rsidP="00147589">
      <w:pPr>
        <w:spacing w:after="0"/>
        <w:rPr>
          <w:rFonts w:eastAsiaTheme="minorEastAsia"/>
          <w:lang w:eastAsia="ko-KR"/>
        </w:rPr>
      </w:pPr>
    </w:p>
    <w:p w14:paraId="5610A690" w14:textId="3C84991F" w:rsidR="00147589" w:rsidRDefault="00147589">
      <w:pPr>
        <w:spacing w:after="0"/>
      </w:pPr>
    </w:p>
    <w:p w14:paraId="5C14B510" w14:textId="6A09FD11" w:rsidR="005A0DB1" w:rsidRDefault="005A0DB1">
      <w:pPr>
        <w:spacing w:after="0"/>
        <w:rPr>
          <w:color w:val="000000"/>
        </w:rPr>
      </w:pPr>
      <w:r>
        <w:rPr>
          <w:color w:val="000000"/>
        </w:rPr>
        <w:br w:type="page"/>
      </w:r>
    </w:p>
    <w:p w14:paraId="1C3E6353" w14:textId="77777777" w:rsidR="00147589" w:rsidRPr="00EF3A66" w:rsidRDefault="00147589" w:rsidP="00147589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rPr>
          <w:color w:val="000000"/>
        </w:rPr>
      </w:pPr>
    </w:p>
    <w:p w14:paraId="11C72862" w14:textId="7A0ABE1D" w:rsidR="00494E23" w:rsidRPr="00FA7F52" w:rsidRDefault="00147589" w:rsidP="00FA7F52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 w:hint="eastAsia"/>
          <w:b/>
          <w:color w:val="000000"/>
        </w:rPr>
      </w:pPr>
      <w:r w:rsidRPr="00EF3A66">
        <w:rPr>
          <w:rFonts w:eastAsia="Times New Roman"/>
          <w:b/>
          <w:color w:val="000000"/>
        </w:rPr>
        <w:t>PUPDR:</w:t>
      </w:r>
      <w:r w:rsidRPr="00EF3A66">
        <w:rPr>
          <w:rFonts w:eastAsia="Times New Roman"/>
          <w:color w:val="000000"/>
        </w:rPr>
        <w:t xml:space="preserve"> pull-up</w:t>
      </w:r>
      <w:r w:rsidR="005A0DB1">
        <w:rPr>
          <w:rFonts w:eastAsia="Times New Roman"/>
          <w:color w:val="000000"/>
        </w:rPr>
        <w:t xml:space="preserve"> </w:t>
      </w:r>
      <w:r w:rsidR="005A0DB1">
        <w:rPr>
          <w:szCs w:val="24"/>
        </w:rPr>
        <w:t xml:space="preserve"> (__________________)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8783"/>
      </w:tblGrid>
      <w:tr w:rsidR="00494E23" w14:paraId="518456C7" w14:textId="77777777" w:rsidTr="00167DB5">
        <w:trPr>
          <w:trHeight w:val="905"/>
        </w:trPr>
        <w:tc>
          <w:tcPr>
            <w:tcW w:w="9135" w:type="dxa"/>
            <w:shd w:val="clear" w:color="auto" w:fill="D9D9D9" w:themeFill="background1" w:themeFillShade="D9"/>
            <w:vAlign w:val="center"/>
          </w:tcPr>
          <w:p w14:paraId="57EB7B75" w14:textId="1437B84F" w:rsidR="00FA7F52" w:rsidRPr="00FA7F52" w:rsidRDefault="00FA7F52" w:rsidP="00FA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2"/>
              <w:rPr>
                <w:color w:val="000000"/>
              </w:rPr>
            </w:pPr>
            <w:r w:rsidRPr="00FA7F52">
              <w:rPr>
                <w:color w:val="000000"/>
              </w:rPr>
              <w:t xml:space="preserve">GPIOC-&gt;PUPDR </w:t>
            </w:r>
            <w:r>
              <w:rPr>
                <w:rFonts w:eastAsiaTheme="minorEastAsia" w:hint="eastAsia"/>
                <w:color w:val="000000"/>
                <w:lang w:eastAsia="ko-KR"/>
              </w:rPr>
              <w:t xml:space="preserve"> </w:t>
            </w:r>
            <w:r w:rsidRPr="00FA7F52">
              <w:rPr>
                <w:color w:val="000000"/>
              </w:rPr>
              <w:t>&amp;=</w:t>
            </w:r>
            <w:r>
              <w:rPr>
                <w:rFonts w:eastAsiaTheme="minorEastAsia" w:hint="eastAsia"/>
                <w:color w:val="000000"/>
                <w:lang w:eastAsia="ko-KR"/>
              </w:rPr>
              <w:t xml:space="preserve">  </w:t>
            </w:r>
            <w:r w:rsidRPr="00FA7F52">
              <w:rPr>
                <w:color w:val="000000"/>
              </w:rPr>
              <w:t xml:space="preserve"> ~(3&lt;&lt;( BUTTON_PIN *2));</w:t>
            </w:r>
          </w:p>
          <w:p w14:paraId="5A7B915C" w14:textId="0E0DD9B3" w:rsidR="00494E23" w:rsidRPr="00FA7F52" w:rsidRDefault="00FA7F52" w:rsidP="00FA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2"/>
              <w:rPr>
                <w:rFonts w:eastAsiaTheme="minorEastAsia" w:hint="eastAsia"/>
                <w:color w:val="000000"/>
                <w:lang w:eastAsia="ko-KR"/>
              </w:rPr>
            </w:pPr>
            <w:r w:rsidRPr="00FA7F52">
              <w:rPr>
                <w:color w:val="000000"/>
              </w:rPr>
              <w:t>GPIOC-&gt;PUPDR __</w:t>
            </w:r>
            <w:r>
              <w:rPr>
                <w:rFonts w:eastAsiaTheme="minorEastAsia" w:hint="eastAsia"/>
                <w:color w:val="000000"/>
                <w:lang w:eastAsia="ko-KR"/>
              </w:rPr>
              <w:t xml:space="preserve"> </w:t>
            </w:r>
            <w:r w:rsidRPr="00FA7F52">
              <w:rPr>
                <w:color w:val="000000"/>
              </w:rPr>
              <w:t>=</w:t>
            </w:r>
            <w:r w:rsidRPr="00FA7F52">
              <w:rPr>
                <w:color w:val="000000"/>
                <w:u w:val="single"/>
              </w:rPr>
              <w:t xml:space="preserve">        </w:t>
            </w:r>
            <w:r w:rsidR="00D21848">
              <w:rPr>
                <w:rFonts w:eastAsiaTheme="minorEastAsia" w:hint="eastAsia"/>
                <w:color w:val="000000"/>
                <w:u w:val="single"/>
                <w:lang w:eastAsia="ko-KR"/>
              </w:rPr>
              <w:t>______________</w:t>
            </w:r>
            <w:r w:rsidRPr="00FA7F52">
              <w:rPr>
                <w:color w:val="000000"/>
                <w:u w:val="single"/>
              </w:rPr>
              <w:t xml:space="preserve"> </w:t>
            </w:r>
            <w:r w:rsidRPr="00FA7F52">
              <w:rPr>
                <w:color w:val="000000"/>
              </w:rPr>
              <w:t>;</w:t>
            </w:r>
          </w:p>
        </w:tc>
      </w:tr>
    </w:tbl>
    <w:p w14:paraId="25F1B61F" w14:textId="77777777" w:rsidR="00FA7F52" w:rsidRPr="005213DE" w:rsidRDefault="00FA7F52" w:rsidP="00FA7F5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 w:hint="eastAsia"/>
          <w:b/>
          <w:szCs w:val="24"/>
          <w:lang w:eastAsia="ko-KR"/>
        </w:rPr>
      </w:pPr>
    </w:p>
    <w:tbl>
      <w:tblPr>
        <w:tblW w:w="89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FA7F52" w:rsidRPr="006276B6" w14:paraId="0D7ACD84" w14:textId="77777777" w:rsidTr="00167DB5">
        <w:trPr>
          <w:trHeight w:val="2049"/>
        </w:trPr>
        <w:tc>
          <w:tcPr>
            <w:tcW w:w="8966" w:type="dxa"/>
          </w:tcPr>
          <w:p w14:paraId="44E482CD" w14:textId="77777777" w:rsidR="00FA7F52" w:rsidRPr="006276B6" w:rsidRDefault="00FA7F52" w:rsidP="00167DB5">
            <w:pPr>
              <w:rPr>
                <w:i/>
              </w:rPr>
            </w:pPr>
            <w:r>
              <w:rPr>
                <w:rFonts w:eastAsiaTheme="minorEastAsia" w:hint="eastAsia"/>
                <w:i/>
                <w:noProof/>
                <w:color w:val="0070C0"/>
                <w:lang w:eastAsia="ko-KR"/>
              </w:rPr>
              <w:t xml:space="preserve">Paste </w:t>
            </w:r>
            <w:r w:rsidRPr="006276B6">
              <w:rPr>
                <w:i/>
                <w:noProof/>
                <w:color w:val="0070C0"/>
              </w:rPr>
              <w:t>Register map from reference manual</w:t>
            </w:r>
          </w:p>
        </w:tc>
      </w:tr>
    </w:tbl>
    <w:p w14:paraId="3B2AE8AA" w14:textId="77777777" w:rsidR="00FA7F52" w:rsidRDefault="00FA7F52" w:rsidP="00FA7F52">
      <w:pPr>
        <w:spacing w:after="0"/>
        <w:rPr>
          <w:rFonts w:eastAsiaTheme="minorEastAsia"/>
          <w:lang w:eastAsia="ko-KR"/>
        </w:rPr>
      </w:pPr>
    </w:p>
    <w:tbl>
      <w:tblPr>
        <w:tblW w:w="9075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244"/>
        <w:gridCol w:w="244"/>
        <w:gridCol w:w="243"/>
        <w:gridCol w:w="245"/>
        <w:gridCol w:w="243"/>
        <w:gridCol w:w="245"/>
        <w:gridCol w:w="243"/>
        <w:gridCol w:w="244"/>
        <w:gridCol w:w="244"/>
        <w:gridCol w:w="244"/>
        <w:gridCol w:w="243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156"/>
        <w:gridCol w:w="89"/>
      </w:tblGrid>
      <w:tr w:rsidR="00FA7F52" w:rsidRPr="006276B6" w14:paraId="047BF2F6" w14:textId="77777777" w:rsidTr="00167DB5">
        <w:trPr>
          <w:trHeight w:hRule="exact" w:val="508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82CA5EF" w14:textId="77777777" w:rsidR="00FA7F52" w:rsidRPr="006276B6" w:rsidRDefault="00FA7F52" w:rsidP="00167DB5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</w:t>
            </w:r>
            <w:r w:rsidRPr="006276B6">
              <w:rPr>
                <w:b/>
                <w:bCs/>
                <w:spacing w:val="1"/>
                <w:sz w:val="16"/>
                <w:szCs w:val="16"/>
              </w:rPr>
              <w:t>e</w:t>
            </w:r>
            <w:r w:rsidRPr="006276B6"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3E6BC68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5D6C1EB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ADA0992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9ADFE87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30A6EBE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2471F81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D905F59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66A6AEC0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38AD84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0984EE0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169F80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4F1A6D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59AB943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BC1FE6D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C4A998E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24F19D1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424B0FB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EA67269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2800F33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5D3BE1F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7314D49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96E9F76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3E83412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E22493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4601E7C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7E4620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555139C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BDE4DA4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A558416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DB93555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3FC2BE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A1EA3B9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0</w:t>
            </w:r>
          </w:p>
        </w:tc>
      </w:tr>
      <w:tr w:rsidR="00FA7F52" w:rsidRPr="006276B6" w14:paraId="72E2AACD" w14:textId="77777777" w:rsidTr="00167DB5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4797F" w14:textId="77777777" w:rsidR="00FA7F52" w:rsidRPr="002C720F" w:rsidRDefault="00FA7F52" w:rsidP="00167D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Initial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5C477" w14:textId="77777777" w:rsidR="00FA7F52" w:rsidRPr="002C720F" w:rsidRDefault="00FA7F52" w:rsidP="00167DB5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F0670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6BE3F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D3D3C45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3E048C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154C2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D97E1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D9860E4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C9CF9C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E8A22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1AEF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FF421D5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C2CE81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91ACE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638EA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1C227F3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835EEE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DBF81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8990D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CE42B63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1607C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F67FC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520D1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BC8A58E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83F1D5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14986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8F06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F5177AE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68FEEA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83EE6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1BE4C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E1AAF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</w:tr>
      <w:tr w:rsidR="00FA7F52" w:rsidRPr="006276B6" w14:paraId="4582AF94" w14:textId="77777777" w:rsidTr="00167DB5">
        <w:trPr>
          <w:gridAfter w:val="1"/>
          <w:wAfter w:w="89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F64CB" w14:textId="77777777" w:rsidR="00FA7F52" w:rsidRPr="002C720F" w:rsidRDefault="00FA7F52" w:rsidP="00167DB5">
            <w:pPr>
              <w:spacing w:after="0"/>
              <w:jc w:val="center"/>
              <w:rPr>
                <w:rFonts w:eastAsiaTheme="minorEastAsia" w:hint="eastAsia"/>
                <w:b/>
                <w:sz w:val="18"/>
                <w:szCs w:val="18"/>
                <w:lang w:eastAsia="ko-KR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Logic</w:t>
            </w:r>
          </w:p>
        </w:tc>
        <w:tc>
          <w:tcPr>
            <w:tcW w:w="7735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AB65B" w14:textId="77777777" w:rsidR="00FA7F52" w:rsidRPr="002C720F" w:rsidRDefault="00FA7F52" w:rsidP="00167DB5">
            <w:pPr>
              <w:spacing w:after="0" w:line="157" w:lineRule="exact"/>
              <w:ind w:left="72" w:right="-20"/>
              <w:jc w:val="center"/>
              <w:rPr>
                <w:rFonts w:eastAsiaTheme="minorEastAsia" w:hint="eastAsia"/>
                <w:sz w:val="18"/>
                <w:szCs w:val="16"/>
                <w:lang w:eastAsia="ko-KR"/>
              </w:rPr>
            </w:pPr>
            <w:r w:rsidRPr="002C720F">
              <w:rPr>
                <w:rFonts w:eastAsiaTheme="minorEastAsia" w:hint="eastAsia"/>
                <w:sz w:val="18"/>
                <w:szCs w:val="16"/>
                <w:lang w:eastAsia="ko-KR"/>
              </w:rPr>
              <w:t xml:space="preserve">Bitwise </w:t>
            </w:r>
            <w:r>
              <w:rPr>
                <w:rFonts w:eastAsiaTheme="minorEastAsia" w:hint="eastAsia"/>
                <w:sz w:val="18"/>
                <w:szCs w:val="16"/>
                <w:lang w:eastAsia="ko-KR"/>
              </w:rPr>
              <w:t>_______</w:t>
            </w:r>
          </w:p>
        </w:tc>
      </w:tr>
      <w:tr w:rsidR="00FA7F52" w:rsidRPr="006276B6" w14:paraId="43AD9AB2" w14:textId="77777777" w:rsidTr="00167DB5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1969788" w14:textId="77777777" w:rsidR="00FA7F52" w:rsidRPr="002C720F" w:rsidRDefault="00FA7F52" w:rsidP="00167D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m</w:t>
            </w:r>
            <w:r w:rsidRPr="002C720F">
              <w:rPr>
                <w:b/>
                <w:sz w:val="18"/>
                <w:szCs w:val="18"/>
              </w:rPr>
              <w:t>ask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9402348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C966A0E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16F8050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D9A661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074C337E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1600ACB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C8AD30E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64CF9A9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0B6AC99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AC519F9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682370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C86E68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E45DB9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90561C7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E85054E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10295E66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E173976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C042580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61FA433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6EB0661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608683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5302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AE5E6FE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40DB8467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0732CF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D921AB7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179D6D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9FF01E3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6F85081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F356C6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F8CC240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604DD61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  <w:tr w:rsidR="00FA7F52" w:rsidRPr="006276B6" w14:paraId="57519701" w14:textId="77777777" w:rsidTr="00167DB5">
        <w:trPr>
          <w:trHeight w:hRule="exact" w:val="424"/>
        </w:trPr>
        <w:tc>
          <w:tcPr>
            <w:tcW w:w="12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6AF0" w14:textId="77777777" w:rsidR="00FA7F52" w:rsidRPr="002C720F" w:rsidRDefault="00FA7F52" w:rsidP="00167DB5">
            <w:pPr>
              <w:spacing w:after="0"/>
              <w:jc w:val="center"/>
              <w:rPr>
                <w:b/>
                <w:spacing w:val="-4"/>
                <w:sz w:val="18"/>
                <w:szCs w:val="18"/>
              </w:rPr>
            </w:pPr>
            <w:r w:rsidRPr="002C720F"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775F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48907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9894B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AB4BB1D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27B429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5984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EDECF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BD6AC4D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9CDE9D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5024D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638E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4C3176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66419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FBA24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4C109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E2E3476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9F6390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B7D35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F1154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A088A67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23E74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2A1F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2313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C978AA3" w14:textId="77777777" w:rsidR="00FA7F52" w:rsidRPr="006276B6" w:rsidRDefault="00FA7F52" w:rsidP="00167DB5">
            <w:pPr>
              <w:spacing w:after="0" w:line="157" w:lineRule="exact"/>
              <w:ind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E5711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2EC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3194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EACC7F4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7FA05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65D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A3447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485E5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</w:tbl>
    <w:p w14:paraId="5630EFB3" w14:textId="446559A1" w:rsidR="00FA7F52" w:rsidRDefault="00FA7F52">
      <w:pPr>
        <w:spacing w:after="0"/>
        <w:rPr>
          <w:rFonts w:eastAsia="Times New Roman"/>
          <w:b/>
        </w:rPr>
      </w:pPr>
    </w:p>
    <w:p w14:paraId="5E5BE656" w14:textId="77777777" w:rsidR="00147589" w:rsidRPr="00EF3A66" w:rsidRDefault="00147589" w:rsidP="00147589">
      <w:pPr>
        <w:rPr>
          <w:rFonts w:eastAsia="Times New Roman"/>
          <w:b/>
        </w:rPr>
      </w:pPr>
    </w:p>
    <w:p w14:paraId="369F668D" w14:textId="7FED0B69" w:rsidR="00494E23" w:rsidRPr="00FA7F52" w:rsidRDefault="00147589" w:rsidP="00FA7F52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 w:hint="eastAsia"/>
          <w:b/>
          <w:color w:val="000000"/>
        </w:rPr>
      </w:pPr>
      <w:r w:rsidRPr="00EF3A66">
        <w:rPr>
          <w:rFonts w:eastAsia="Times New Roman"/>
          <w:b/>
          <w:color w:val="000000"/>
        </w:rPr>
        <w:t>IDR:</w:t>
      </w:r>
      <w:r w:rsidRPr="00EF3A66">
        <w:rPr>
          <w:rFonts w:eastAsia="Times New Roman"/>
          <w:color w:val="000000"/>
        </w:rPr>
        <w:t xml:space="preserve"> Read Push-Button Value</w:t>
      </w:r>
      <w:r w:rsidR="00953ED9">
        <w:rPr>
          <w:rFonts w:eastAsia="Times New Roman"/>
          <w:color w:val="000000"/>
        </w:rPr>
        <w:t xml:space="preserve"> </w:t>
      </w:r>
      <w:r w:rsidR="00953ED9">
        <w:rPr>
          <w:szCs w:val="24"/>
        </w:rPr>
        <w:t xml:space="preserve"> (__________________)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8783"/>
      </w:tblGrid>
      <w:tr w:rsidR="00494E23" w14:paraId="0DD19C3B" w14:textId="77777777" w:rsidTr="00167DB5">
        <w:trPr>
          <w:trHeight w:val="905"/>
        </w:trPr>
        <w:tc>
          <w:tcPr>
            <w:tcW w:w="9135" w:type="dxa"/>
            <w:shd w:val="clear" w:color="auto" w:fill="D9D9D9" w:themeFill="background1" w:themeFillShade="D9"/>
            <w:vAlign w:val="center"/>
          </w:tcPr>
          <w:p w14:paraId="2B1633E5" w14:textId="5B3FDED5" w:rsidR="00FA7F52" w:rsidRPr="00FA7F52" w:rsidRDefault="00FA7F52" w:rsidP="00FA7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Theme="minorEastAsia" w:hint="eastAsia"/>
                <w:color w:val="000000"/>
                <w:lang w:eastAsia="ko-KR"/>
              </w:rPr>
            </w:pPr>
            <w:r w:rsidRPr="00EF3A66">
              <w:rPr>
                <w:color w:val="000000"/>
              </w:rPr>
              <w:t xml:space="preserve">GPIOC-&gt;IDR = </w:t>
            </w:r>
            <w:r w:rsidRPr="00EF3A66">
              <w:rPr>
                <w:color w:val="000000"/>
                <w:u w:val="single"/>
              </w:rPr>
              <w:t xml:space="preserve">     </w:t>
            </w:r>
            <w:r w:rsidR="00E2349A">
              <w:rPr>
                <w:rFonts w:eastAsiaTheme="minorEastAsia" w:hint="eastAsia"/>
                <w:color w:val="000000"/>
                <w:u w:val="single"/>
                <w:lang w:eastAsia="ko-KR"/>
              </w:rPr>
              <w:t>___</w:t>
            </w:r>
            <w:r w:rsidRPr="00EF3A66">
              <w:rPr>
                <w:color w:val="000000"/>
                <w:u w:val="single"/>
              </w:rPr>
              <w:t xml:space="preserve"> </w:t>
            </w:r>
            <w:r w:rsidRPr="00EF3A66">
              <w:rPr>
                <w:color w:val="000000"/>
              </w:rPr>
              <w:t>;</w:t>
            </w:r>
          </w:p>
        </w:tc>
      </w:tr>
    </w:tbl>
    <w:p w14:paraId="0A7BB361" w14:textId="77777777" w:rsidR="00FA7F52" w:rsidRPr="005213DE" w:rsidRDefault="00FA7F52" w:rsidP="00FA7F5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 w:hint="eastAsia"/>
          <w:b/>
          <w:szCs w:val="24"/>
          <w:lang w:eastAsia="ko-KR"/>
        </w:rPr>
      </w:pPr>
    </w:p>
    <w:tbl>
      <w:tblPr>
        <w:tblW w:w="89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FA7F52" w:rsidRPr="006276B6" w14:paraId="1CD67727" w14:textId="77777777" w:rsidTr="00167DB5">
        <w:trPr>
          <w:trHeight w:val="2049"/>
        </w:trPr>
        <w:tc>
          <w:tcPr>
            <w:tcW w:w="8966" w:type="dxa"/>
          </w:tcPr>
          <w:p w14:paraId="469D5519" w14:textId="77777777" w:rsidR="00FA7F52" w:rsidRPr="006276B6" w:rsidRDefault="00FA7F52" w:rsidP="00167DB5">
            <w:pPr>
              <w:rPr>
                <w:i/>
              </w:rPr>
            </w:pPr>
            <w:r>
              <w:rPr>
                <w:rFonts w:eastAsiaTheme="minorEastAsia" w:hint="eastAsia"/>
                <w:i/>
                <w:noProof/>
                <w:color w:val="0070C0"/>
                <w:lang w:eastAsia="ko-KR"/>
              </w:rPr>
              <w:t xml:space="preserve">Paste </w:t>
            </w:r>
            <w:r w:rsidRPr="006276B6">
              <w:rPr>
                <w:i/>
                <w:noProof/>
                <w:color w:val="0070C0"/>
              </w:rPr>
              <w:t>Register map from reference manual</w:t>
            </w:r>
          </w:p>
        </w:tc>
      </w:tr>
    </w:tbl>
    <w:p w14:paraId="6AA5C930" w14:textId="77777777" w:rsidR="00FA7F52" w:rsidRDefault="00FA7F52" w:rsidP="00FA7F52">
      <w:pPr>
        <w:spacing w:after="0"/>
        <w:rPr>
          <w:rFonts w:eastAsiaTheme="minorEastAsia"/>
          <w:lang w:eastAsia="ko-KR"/>
        </w:rPr>
      </w:pPr>
    </w:p>
    <w:tbl>
      <w:tblPr>
        <w:tblW w:w="9075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244"/>
        <w:gridCol w:w="244"/>
        <w:gridCol w:w="243"/>
        <w:gridCol w:w="245"/>
        <w:gridCol w:w="243"/>
        <w:gridCol w:w="245"/>
        <w:gridCol w:w="243"/>
        <w:gridCol w:w="244"/>
        <w:gridCol w:w="244"/>
        <w:gridCol w:w="244"/>
        <w:gridCol w:w="243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156"/>
        <w:gridCol w:w="89"/>
      </w:tblGrid>
      <w:tr w:rsidR="00FA7F52" w:rsidRPr="006276B6" w14:paraId="2EEA006E" w14:textId="77777777" w:rsidTr="00167DB5">
        <w:trPr>
          <w:trHeight w:hRule="exact" w:val="508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5243537" w14:textId="77777777" w:rsidR="00FA7F52" w:rsidRPr="006276B6" w:rsidRDefault="00FA7F52" w:rsidP="00167DB5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 w:rsidRPr="006276B6">
              <w:rPr>
                <w:b/>
                <w:bCs/>
                <w:sz w:val="16"/>
                <w:szCs w:val="16"/>
              </w:rPr>
              <w:t>R</w:t>
            </w:r>
            <w:r w:rsidRPr="006276B6">
              <w:rPr>
                <w:b/>
                <w:bCs/>
                <w:spacing w:val="1"/>
                <w:sz w:val="16"/>
                <w:szCs w:val="16"/>
              </w:rPr>
              <w:t>e</w:t>
            </w:r>
            <w:r w:rsidRPr="006276B6"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91A65B6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4BCABC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51758D2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BB75478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33053D0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00C32B3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F01B239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2F1F3390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B09F05B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756B31E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4225A7E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4F67062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424CEC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38DD42C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3117F0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6143816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5C8B717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024E9AA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324DF6D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89C02B6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420B6BD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60F5A75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0E26A1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07ECA617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CAC6B4B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D9CD2CC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44F9894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C9D2FA6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539AA87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04FD1DD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132D671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65967A6" w14:textId="77777777" w:rsidR="00FA7F52" w:rsidRPr="006276B6" w:rsidRDefault="00FA7F52" w:rsidP="00167DB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6276B6">
              <w:rPr>
                <w:b/>
                <w:sz w:val="16"/>
                <w:szCs w:val="16"/>
              </w:rPr>
              <w:t>0</w:t>
            </w:r>
          </w:p>
        </w:tc>
      </w:tr>
      <w:tr w:rsidR="00FA7F52" w:rsidRPr="006276B6" w14:paraId="0A30116E" w14:textId="77777777" w:rsidTr="00167DB5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F4D7B" w14:textId="77777777" w:rsidR="00FA7F52" w:rsidRPr="002C720F" w:rsidRDefault="00FA7F52" w:rsidP="00167D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Initial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C597F" w14:textId="77777777" w:rsidR="00FA7F52" w:rsidRPr="002C720F" w:rsidRDefault="00FA7F52" w:rsidP="00167DB5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lang w:eastAsia="ko-KR"/>
              </w:rPr>
            </w:pPr>
            <w:r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259F8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24A19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FD1741A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5FED2D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AA81F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07FC2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B220ECB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9E4901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37B3C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B9EC4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786833F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65CAA6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C1613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B396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30175C8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104FE6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0704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03D7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1180B5A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830AB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FFA12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9583D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A9ACB83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7E58FF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92ADF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66C9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399E239" w14:textId="77777777" w:rsidR="00FA7F52" w:rsidRPr="006276B6" w:rsidRDefault="00FA7F52" w:rsidP="00167DB5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8856D6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1713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0ABE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08DE" w14:textId="77777777" w:rsidR="00FA7F52" w:rsidRPr="006276B6" w:rsidRDefault="00FA7F52" w:rsidP="00167DB5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 w:rsidRPr="009A1AD6">
              <w:rPr>
                <w:rFonts w:eastAsiaTheme="minorEastAsia" w:hint="eastAsia"/>
                <w:sz w:val="16"/>
                <w:szCs w:val="14"/>
                <w:lang w:eastAsia="ko-KR"/>
              </w:rPr>
              <w:t>x</w:t>
            </w:r>
          </w:p>
        </w:tc>
      </w:tr>
      <w:tr w:rsidR="00FA7F52" w:rsidRPr="006276B6" w14:paraId="24BBC1B9" w14:textId="77777777" w:rsidTr="00167DB5">
        <w:trPr>
          <w:gridAfter w:val="1"/>
          <w:wAfter w:w="89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96833" w14:textId="77777777" w:rsidR="00FA7F52" w:rsidRPr="002C720F" w:rsidRDefault="00FA7F52" w:rsidP="00167DB5">
            <w:pPr>
              <w:spacing w:after="0"/>
              <w:jc w:val="center"/>
              <w:rPr>
                <w:rFonts w:eastAsiaTheme="minorEastAsia" w:hint="eastAsia"/>
                <w:b/>
                <w:sz w:val="18"/>
                <w:szCs w:val="18"/>
                <w:lang w:eastAsia="ko-KR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Logic</w:t>
            </w:r>
          </w:p>
        </w:tc>
        <w:tc>
          <w:tcPr>
            <w:tcW w:w="7735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F520D" w14:textId="77777777" w:rsidR="00FA7F52" w:rsidRPr="002C720F" w:rsidRDefault="00FA7F52" w:rsidP="00167DB5">
            <w:pPr>
              <w:spacing w:after="0" w:line="157" w:lineRule="exact"/>
              <w:ind w:left="72" w:right="-20"/>
              <w:jc w:val="center"/>
              <w:rPr>
                <w:rFonts w:eastAsiaTheme="minorEastAsia" w:hint="eastAsia"/>
                <w:sz w:val="18"/>
                <w:szCs w:val="16"/>
                <w:lang w:eastAsia="ko-KR"/>
              </w:rPr>
            </w:pPr>
            <w:r w:rsidRPr="002C720F">
              <w:rPr>
                <w:rFonts w:eastAsiaTheme="minorEastAsia" w:hint="eastAsia"/>
                <w:sz w:val="18"/>
                <w:szCs w:val="16"/>
                <w:lang w:eastAsia="ko-KR"/>
              </w:rPr>
              <w:t xml:space="preserve">Bitwise </w:t>
            </w:r>
            <w:r>
              <w:rPr>
                <w:rFonts w:eastAsiaTheme="minorEastAsia" w:hint="eastAsia"/>
                <w:sz w:val="18"/>
                <w:szCs w:val="16"/>
                <w:lang w:eastAsia="ko-KR"/>
              </w:rPr>
              <w:t>_______</w:t>
            </w:r>
          </w:p>
        </w:tc>
      </w:tr>
      <w:tr w:rsidR="00FA7F52" w:rsidRPr="006276B6" w14:paraId="36960FF7" w14:textId="77777777" w:rsidTr="00167DB5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2039991" w14:textId="77777777" w:rsidR="00FA7F52" w:rsidRPr="002C720F" w:rsidRDefault="00FA7F52" w:rsidP="00167DB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2C720F">
              <w:rPr>
                <w:rFonts w:eastAsiaTheme="minorEastAsia" w:hint="eastAsia"/>
                <w:b/>
                <w:sz w:val="18"/>
                <w:szCs w:val="18"/>
                <w:lang w:eastAsia="ko-KR"/>
              </w:rPr>
              <w:t>m</w:t>
            </w:r>
            <w:r w:rsidRPr="002C720F">
              <w:rPr>
                <w:b/>
                <w:sz w:val="18"/>
                <w:szCs w:val="18"/>
              </w:rPr>
              <w:t>ask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F2734D4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E228B19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E3F0F15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43259A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AA6C21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A701B5B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9D664B3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70E1FD91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28C99C03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972EE23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926A6C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AD8257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122EB0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3A025D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1D98ED1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1248A140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075EC60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9DEF638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998A4B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FF43A01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62084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E5B7A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5C2A223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36D2DBD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2490A71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7227F7E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181FAE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2848DD2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24199D0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9B6A94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F8A395B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4C722FD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  <w:tr w:rsidR="00FA7F52" w:rsidRPr="006276B6" w14:paraId="05C7BFB4" w14:textId="77777777" w:rsidTr="00167DB5">
        <w:trPr>
          <w:trHeight w:hRule="exact" w:val="424"/>
        </w:trPr>
        <w:tc>
          <w:tcPr>
            <w:tcW w:w="12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F3838" w14:textId="77777777" w:rsidR="00FA7F52" w:rsidRPr="002C720F" w:rsidRDefault="00FA7F52" w:rsidP="00167DB5">
            <w:pPr>
              <w:spacing w:after="0"/>
              <w:jc w:val="center"/>
              <w:rPr>
                <w:b/>
                <w:spacing w:val="-4"/>
                <w:sz w:val="18"/>
                <w:szCs w:val="18"/>
              </w:rPr>
            </w:pPr>
            <w:r w:rsidRPr="002C720F"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C8CBE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2B0A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0C8D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32E68F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7DD3B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0540C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5234E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EF8441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7F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13F1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8E163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1DB6ED4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378904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03BA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C119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0F5BBD8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340658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0C45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7BD02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ADADF00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9E4B5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7C833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81B34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E886916" w14:textId="77777777" w:rsidR="00FA7F52" w:rsidRPr="006276B6" w:rsidRDefault="00FA7F52" w:rsidP="00167DB5">
            <w:pPr>
              <w:spacing w:after="0" w:line="157" w:lineRule="exact"/>
              <w:ind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3470F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EBD3A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1976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3F3A7F8" w14:textId="77777777" w:rsidR="00FA7F52" w:rsidRPr="006276B6" w:rsidRDefault="00FA7F52" w:rsidP="00167DB5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7FC8B5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3AC15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D83C9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8E0F" w14:textId="77777777" w:rsidR="00FA7F52" w:rsidRPr="006276B6" w:rsidRDefault="00FA7F52" w:rsidP="00167DB5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</w:tbl>
    <w:bookmarkEnd w:id="1"/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77777777" w:rsidR="00E64A02" w:rsidRPr="00E64A02" w:rsidRDefault="00E64A02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Preparation</w:t>
      </w:r>
    </w:p>
    <w:p w14:paraId="08530831" w14:textId="5CCD0808" w:rsidR="00DE7829" w:rsidRPr="00DE7829" w:rsidRDefault="00DE7829" w:rsidP="00DE7829">
      <w:pPr>
        <w:pStyle w:val="10"/>
        <w:ind w:leftChars="75" w:left="565" w:right="220"/>
      </w:pPr>
      <w:r w:rsidRPr="00DE7829">
        <w:t>Open the program ‘Keil uVision5’ and create a new project</w:t>
      </w:r>
      <w:bookmarkStart w:id="3" w:name="_Hlk145589266"/>
      <w:r w:rsidR="00D21848">
        <w:rPr>
          <w:rFonts w:eastAsiaTheme="minorEastAsia" w:hint="eastAsia"/>
        </w:rPr>
        <w:t xml:space="preserve"> named as </w:t>
      </w:r>
      <w:r w:rsidR="00D21848" w:rsidRPr="00DE7829">
        <w:t>‘</w:t>
      </w:r>
      <w:r w:rsidR="00D21848" w:rsidRPr="00D21848">
        <w:rPr>
          <w:b/>
          <w:bCs/>
        </w:rPr>
        <w:t>TU_GPIO_Digital_InOut_LED_Button’</w:t>
      </w:r>
      <w:r w:rsidR="00D21848" w:rsidRPr="00DE7829">
        <w:t>.</w:t>
      </w:r>
    </w:p>
    <w:p w14:paraId="41F2C583" w14:textId="38BB5763" w:rsidR="00DE7829" w:rsidRPr="00D21848" w:rsidRDefault="00DE7829" w:rsidP="00D21848">
      <w:pPr>
        <w:pStyle w:val="10"/>
        <w:numPr>
          <w:ilvl w:val="0"/>
          <w:numId w:val="0"/>
        </w:numPr>
        <w:ind w:left="565" w:right="220" w:firstLine="235"/>
        <w:rPr>
          <w:i/>
          <w:iCs/>
        </w:rPr>
      </w:pPr>
      <w:r w:rsidRPr="00D21848">
        <w:rPr>
          <w:i/>
          <w:iCs/>
        </w:rPr>
        <w:t>“</w:t>
      </w:r>
      <w:r w:rsidR="00D21848" w:rsidRPr="00D21848">
        <w:rPr>
          <w:rFonts w:eastAsiaTheme="minorEastAsia" w:hint="eastAsia"/>
          <w:i/>
          <w:iCs/>
        </w:rPr>
        <w:t>../</w:t>
      </w:r>
      <w:r w:rsidRPr="00D21848">
        <w:rPr>
          <w:b/>
          <w:bCs/>
          <w:i/>
          <w:iCs/>
        </w:rPr>
        <w:t>repos/EC/Tutorial/TU_GPIO_Digital_InOut_LED_Button/</w:t>
      </w:r>
      <w:r w:rsidRPr="00D21848">
        <w:rPr>
          <w:i/>
          <w:iCs/>
        </w:rPr>
        <w:t>”</w:t>
      </w:r>
    </w:p>
    <w:p w14:paraId="70925611" w14:textId="77777777" w:rsidR="00DE7829" w:rsidRPr="00DE7829" w:rsidRDefault="00DE7829" w:rsidP="00DE7829">
      <w:pPr>
        <w:pStyle w:val="10"/>
        <w:ind w:leftChars="75" w:left="565" w:right="220"/>
      </w:pPr>
      <w:r w:rsidRPr="00DE7829">
        <w:t>Create a new item called ‘</w:t>
      </w:r>
      <w:r w:rsidRPr="00D21848">
        <w:rPr>
          <w:b/>
          <w:bCs/>
        </w:rPr>
        <w:t>TU_GPIO_Digital_InOut_LED_Button.c’</w:t>
      </w:r>
      <w:r w:rsidRPr="00DE7829">
        <w:t xml:space="preserve"> </w:t>
      </w:r>
    </w:p>
    <w:p w14:paraId="28BCB436" w14:textId="6E8483AB" w:rsidR="00DE7829" w:rsidRPr="00DE7829" w:rsidRDefault="00DE7829" w:rsidP="00DE7829">
      <w:pPr>
        <w:pStyle w:val="10"/>
        <w:ind w:leftChars="75" w:left="565" w:right="220"/>
      </w:pPr>
      <w:r w:rsidRPr="00DE7829">
        <w:t>Copy and paste from the source ‘</w:t>
      </w:r>
      <w:hyperlink r:id="rId11" w:history="1">
        <w:r w:rsidRPr="00D21848">
          <w:rPr>
            <w:rStyle w:val="af1"/>
          </w:rPr>
          <w:t>TU_GPIO_Digital_InOut_LED_Button_student.c</w:t>
        </w:r>
        <w:r w:rsidRPr="00D21848">
          <w:rPr>
            <w:rStyle w:val="af1"/>
            <w:b/>
            <w:bCs/>
          </w:rPr>
          <w:t>’</w:t>
        </w:r>
      </w:hyperlink>
      <w:r w:rsidRPr="00DE7829">
        <w:t xml:space="preserve">. </w:t>
      </w:r>
    </w:p>
    <w:p w14:paraId="45A3E765" w14:textId="1AE11984" w:rsidR="00E64A02" w:rsidRDefault="00DE7829" w:rsidP="00F20496">
      <w:pPr>
        <w:pStyle w:val="10"/>
        <w:widowControl w:val="0"/>
        <w:wordWrap w:val="0"/>
        <w:autoSpaceDE w:val="0"/>
        <w:autoSpaceDN w:val="0"/>
        <w:spacing w:after="160" w:line="259" w:lineRule="auto"/>
        <w:ind w:left="565" w:right="220"/>
        <w:jc w:val="both"/>
      </w:pPr>
      <w:r w:rsidRPr="00DE7829">
        <w:t xml:space="preserve">Include provided </w:t>
      </w:r>
      <w:r w:rsidRPr="00D21848">
        <w:rPr>
          <w:b/>
          <w:bCs/>
        </w:rPr>
        <w:t>ecRCC</w:t>
      </w:r>
      <w:r w:rsidR="00D21848">
        <w:rPr>
          <w:rFonts w:eastAsiaTheme="minorEastAsia" w:hint="eastAsia"/>
          <w:b/>
          <w:bCs/>
        </w:rPr>
        <w:t>2</w:t>
      </w:r>
      <w:r w:rsidRPr="00D21848">
        <w:rPr>
          <w:b/>
          <w:bCs/>
        </w:rPr>
        <w:t xml:space="preserve">.h </w:t>
      </w:r>
      <w:r w:rsidRPr="00DE7829">
        <w:t xml:space="preserve">and </w:t>
      </w:r>
      <w:r w:rsidRPr="00D21848">
        <w:rPr>
          <w:b/>
          <w:bCs/>
        </w:rPr>
        <w:t>ecRCC</w:t>
      </w:r>
      <w:r w:rsidR="00D21848">
        <w:rPr>
          <w:rFonts w:eastAsiaTheme="minorEastAsia" w:hint="eastAsia"/>
          <w:b/>
          <w:bCs/>
        </w:rPr>
        <w:t>2</w:t>
      </w:r>
      <w:r w:rsidRPr="00D21848">
        <w:rPr>
          <w:b/>
          <w:bCs/>
        </w:rPr>
        <w:t>.c</w:t>
      </w:r>
      <w:r w:rsidRPr="00DE7829">
        <w:t xml:space="preserve"> library files in your project.</w:t>
      </w:r>
      <w:bookmarkEnd w:id="3"/>
    </w:p>
    <w:p w14:paraId="4B114478" w14:textId="77777777" w:rsidR="00DE7829" w:rsidRDefault="00DE7829" w:rsidP="00DE7829">
      <w:pPr>
        <w:pStyle w:val="10"/>
        <w:widowControl w:val="0"/>
        <w:numPr>
          <w:ilvl w:val="0"/>
          <w:numId w:val="0"/>
        </w:numPr>
        <w:wordWrap w:val="0"/>
        <w:autoSpaceDE w:val="0"/>
        <w:autoSpaceDN w:val="0"/>
        <w:spacing w:after="160" w:line="259" w:lineRule="auto"/>
        <w:ind w:left="565" w:right="220"/>
        <w:jc w:val="both"/>
      </w:pPr>
    </w:p>
    <w:p w14:paraId="191C24F6" w14:textId="2D1D6638" w:rsidR="00E64A02" w:rsidRPr="00E64A02" w:rsidRDefault="00E64A02" w:rsidP="00E64A02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 w:rsidRPr="00E64A02">
        <w:rPr>
          <w:b/>
          <w:bCs/>
        </w:rPr>
        <w:t>Exercise</w:t>
      </w:r>
    </w:p>
    <w:p w14:paraId="78B858EC" w14:textId="77777777" w:rsidR="00DE7829" w:rsidRDefault="00E64A02" w:rsidP="00DE7829">
      <w:pPr>
        <w:widowControl w:val="0"/>
        <w:wordWrap w:val="0"/>
        <w:autoSpaceDE w:val="0"/>
        <w:autoSpaceDN w:val="0"/>
        <w:spacing w:after="160" w:line="259" w:lineRule="auto"/>
      </w:pPr>
      <w:r>
        <w:t>Fill in the empty spaces in the code. Then, c</w:t>
      </w:r>
      <w:r w:rsidRPr="006276B6">
        <w:t xml:space="preserve">ompile(F7) and flash(F8) the source code </w:t>
      </w:r>
    </w:p>
    <w:p w14:paraId="697AB3EC" w14:textId="3BB06250" w:rsidR="00E64A02" w:rsidRDefault="00E64A02" w:rsidP="00DE7829">
      <w:pPr>
        <w:widowControl w:val="0"/>
        <w:wordWrap w:val="0"/>
        <w:autoSpaceDE w:val="0"/>
        <w:autoSpaceDN w:val="0"/>
        <w:spacing w:after="160" w:line="259" w:lineRule="auto"/>
        <w:rPr>
          <w:rFonts w:eastAsiaTheme="minorEastAsia"/>
          <w:lang w:eastAsia="ko-KR"/>
        </w:rPr>
      </w:pPr>
      <w:r>
        <w:t>on</w:t>
      </w:r>
      <w:r w:rsidRPr="006276B6">
        <w:t xml:space="preserve"> the MCU board. </w:t>
      </w:r>
    </w:p>
    <w:p w14:paraId="08396438" w14:textId="77777777" w:rsidR="00D21848" w:rsidRDefault="00D21848" w:rsidP="00DE7829">
      <w:pPr>
        <w:widowControl w:val="0"/>
        <w:wordWrap w:val="0"/>
        <w:autoSpaceDE w:val="0"/>
        <w:autoSpaceDN w:val="0"/>
        <w:spacing w:after="160" w:line="259" w:lineRule="auto"/>
        <w:rPr>
          <w:rFonts w:eastAsiaTheme="minorEastAsia"/>
          <w:lang w:eastAsia="ko-KR"/>
        </w:rPr>
      </w:pPr>
    </w:p>
    <w:p w14:paraId="02263458" w14:textId="4AF54F58" w:rsidR="00D21848" w:rsidRPr="00D21848" w:rsidRDefault="00D21848" w:rsidP="00DE7829">
      <w:pPr>
        <w:widowControl w:val="0"/>
        <w:wordWrap w:val="0"/>
        <w:autoSpaceDE w:val="0"/>
        <w:autoSpaceDN w:val="0"/>
        <w:spacing w:after="160" w:line="259" w:lineRule="auto"/>
        <w:rPr>
          <w:rFonts w:eastAsiaTheme="minorEastAsia" w:hint="eastAsia"/>
          <w:b/>
          <w:bCs/>
          <w:lang w:eastAsia="ko-KR"/>
        </w:rPr>
      </w:pPr>
      <w:r w:rsidRPr="00D21848">
        <w:rPr>
          <w:rFonts w:eastAsiaTheme="minorEastAsia" w:hint="eastAsia"/>
          <w:b/>
          <w:bCs/>
          <w:lang w:eastAsia="ko-KR"/>
        </w:rPr>
        <w:t xml:space="preserve">Solution </w:t>
      </w:r>
    </w:p>
    <w:p w14:paraId="1AAF9204" w14:textId="4D9E2C73" w:rsidR="00E64A02" w:rsidRPr="006276B6" w:rsidRDefault="00DE7829" w:rsidP="00D21848">
      <w:pPr>
        <w:widowControl w:val="0"/>
        <w:wordWrap w:val="0"/>
        <w:autoSpaceDE w:val="0"/>
        <w:autoSpaceDN w:val="0"/>
        <w:spacing w:after="160" w:line="259" w:lineRule="auto"/>
      </w:pPr>
      <w:r w:rsidRPr="00EF3A66">
        <w:rPr>
          <w:noProof/>
          <w:color w:val="000000"/>
        </w:rPr>
        <w:drawing>
          <wp:inline distT="0" distB="0" distL="0" distR="0" wp14:anchorId="481C12D1" wp14:editId="617E99E9">
            <wp:extent cx="3543684" cy="469223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183" cy="46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168A4AB8" w:rsidR="00E64A02" w:rsidRDefault="00E64A02" w:rsidP="00E64A02">
      <w:pPr>
        <w:pStyle w:val="2"/>
      </w:pPr>
      <w:r w:rsidRPr="00E64A02">
        <w:lastRenderedPageBreak/>
        <w:t>Appendix</w:t>
      </w:r>
    </w:p>
    <w:bookmarkStart w:id="4" w:name="_Hlk145590008"/>
    <w:p w14:paraId="051DF815" w14:textId="77777777" w:rsidR="00DE7829" w:rsidRPr="00EF3A66" w:rsidRDefault="00DE7829" w:rsidP="00DE78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EF3A66">
        <w:rPr>
          <w:rFonts w:eastAsia="맑은 고딕"/>
          <w:sz w:val="20"/>
          <w:szCs w:val="20"/>
        </w:rPr>
        <w:fldChar w:fldCharType="begin"/>
      </w:r>
      <w:r w:rsidRPr="00EF3A66">
        <w:instrText xml:space="preserve"> HYPERLINK "https://ykkim.gitbook.io/ec/resource/nucleo-f411re" \h </w:instrText>
      </w:r>
      <w:r w:rsidRPr="00EF3A66">
        <w:rPr>
          <w:rFonts w:eastAsia="맑은 고딕"/>
          <w:sz w:val="20"/>
          <w:szCs w:val="20"/>
        </w:rPr>
      </w:r>
      <w:r w:rsidRPr="00EF3A66">
        <w:rPr>
          <w:rFonts w:eastAsia="맑은 고딕"/>
          <w:sz w:val="20"/>
          <w:szCs w:val="20"/>
        </w:rPr>
        <w:fldChar w:fldCharType="separate"/>
      </w:r>
      <w:r w:rsidRPr="00EF3A66">
        <w:rPr>
          <w:rFonts w:eastAsia="Times New Roman"/>
          <w:color w:val="0563C1"/>
          <w:sz w:val="24"/>
          <w:szCs w:val="24"/>
          <w:u w:val="single"/>
        </w:rPr>
        <w:t>See here for MCU resources</w:t>
      </w:r>
      <w:r w:rsidRPr="00EF3A66">
        <w:rPr>
          <w:rFonts w:eastAsia="Times New Roman"/>
          <w:color w:val="0563C1"/>
          <w:sz w:val="24"/>
          <w:szCs w:val="24"/>
          <w:u w:val="single"/>
        </w:rPr>
        <w:fldChar w:fldCharType="end"/>
      </w:r>
    </w:p>
    <w:bookmarkEnd w:id="4"/>
    <w:p w14:paraId="4E2D468D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a4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a4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a4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C96351">
      <w:headerReference w:type="default" r:id="rId17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67D1A" w14:textId="77777777" w:rsidR="00BA699D" w:rsidRDefault="00BA699D" w:rsidP="00A206D8">
      <w:r>
        <w:separator/>
      </w:r>
    </w:p>
  </w:endnote>
  <w:endnote w:type="continuationSeparator" w:id="0">
    <w:p w14:paraId="49B03BEA" w14:textId="77777777" w:rsidR="00BA699D" w:rsidRDefault="00BA699D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1FEFC" w14:textId="77777777" w:rsidR="00BA699D" w:rsidRDefault="00BA699D" w:rsidP="00A206D8">
      <w:r>
        <w:separator/>
      </w:r>
    </w:p>
  </w:footnote>
  <w:footnote w:type="continuationSeparator" w:id="0">
    <w:p w14:paraId="39960ACF" w14:textId="77777777" w:rsidR="00BA699D" w:rsidRDefault="00BA699D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15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10980652">
    <w:abstractNumId w:val="0"/>
  </w:num>
  <w:num w:numId="2" w16cid:durableId="1452482446">
    <w:abstractNumId w:val="14"/>
  </w:num>
  <w:num w:numId="3" w16cid:durableId="2085302125">
    <w:abstractNumId w:val="15"/>
  </w:num>
  <w:num w:numId="4" w16cid:durableId="1527131778">
    <w:abstractNumId w:val="19"/>
  </w:num>
  <w:num w:numId="5" w16cid:durableId="690912413">
    <w:abstractNumId w:val="3"/>
  </w:num>
  <w:num w:numId="6" w16cid:durableId="255286800">
    <w:abstractNumId w:val="11"/>
  </w:num>
  <w:num w:numId="7" w16cid:durableId="276644275">
    <w:abstractNumId w:val="19"/>
  </w:num>
  <w:num w:numId="8" w16cid:durableId="569190889">
    <w:abstractNumId w:val="19"/>
  </w:num>
  <w:num w:numId="9" w16cid:durableId="1040859871">
    <w:abstractNumId w:val="19"/>
  </w:num>
  <w:num w:numId="10" w16cid:durableId="1663464892">
    <w:abstractNumId w:val="5"/>
  </w:num>
  <w:num w:numId="11" w16cid:durableId="1458373302">
    <w:abstractNumId w:val="7"/>
  </w:num>
  <w:num w:numId="12" w16cid:durableId="1703284284">
    <w:abstractNumId w:val="19"/>
  </w:num>
  <w:num w:numId="13" w16cid:durableId="1727102242">
    <w:abstractNumId w:val="16"/>
  </w:num>
  <w:num w:numId="14" w16cid:durableId="414128624">
    <w:abstractNumId w:val="8"/>
  </w:num>
  <w:num w:numId="15" w16cid:durableId="276644172">
    <w:abstractNumId w:val="12"/>
  </w:num>
  <w:num w:numId="16" w16cid:durableId="2056612524">
    <w:abstractNumId w:val="19"/>
  </w:num>
  <w:num w:numId="17" w16cid:durableId="1956407517">
    <w:abstractNumId w:val="17"/>
  </w:num>
  <w:num w:numId="18" w16cid:durableId="213086456">
    <w:abstractNumId w:val="1"/>
  </w:num>
  <w:num w:numId="19" w16cid:durableId="1236403176">
    <w:abstractNumId w:val="9"/>
  </w:num>
  <w:num w:numId="20" w16cid:durableId="127015142">
    <w:abstractNumId w:val="13"/>
  </w:num>
  <w:num w:numId="21" w16cid:durableId="1811050453">
    <w:abstractNumId w:val="6"/>
  </w:num>
  <w:num w:numId="22" w16cid:durableId="1922055316">
    <w:abstractNumId w:val="10"/>
  </w:num>
  <w:num w:numId="23" w16cid:durableId="1765609599">
    <w:abstractNumId w:val="2"/>
  </w:num>
  <w:num w:numId="24" w16cid:durableId="848639572">
    <w:abstractNumId w:val="4"/>
  </w:num>
  <w:num w:numId="25" w16cid:durableId="2047094726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wNagG3ThqW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4E23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871"/>
    <w:rsid w:val="005C6D99"/>
    <w:rsid w:val="005C76F9"/>
    <w:rsid w:val="005C7B31"/>
    <w:rsid w:val="005D0140"/>
    <w:rsid w:val="005D0E70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08FA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61371"/>
    <w:rsid w:val="00963E1F"/>
    <w:rsid w:val="009669D4"/>
    <w:rsid w:val="00967844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699D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184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349A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1B01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A7F52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kkimhgu/EC-student/tree/main/tutorial/tutorial-stud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77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김영근/10201</cp:lastModifiedBy>
  <cp:revision>10</cp:revision>
  <cp:lastPrinted>2021-04-01T11:17:00Z</cp:lastPrinted>
  <dcterms:created xsi:type="dcterms:W3CDTF">2023-09-14T03:25:00Z</dcterms:created>
  <dcterms:modified xsi:type="dcterms:W3CDTF">2024-08-17T12:19:00Z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